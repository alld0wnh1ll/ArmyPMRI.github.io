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D3D2A" w14:textId="77777777" w:rsidR="001A616A" w:rsidRPr="00245473" w:rsidRDefault="001A616A" w:rsidP="001A616A">
      <w:pPr>
        <w:rPr>
          <w:rFonts w:cs="Arial"/>
          <w:sz w:val="24"/>
          <w:szCs w:val="24"/>
        </w:rPr>
      </w:pPr>
    </w:p>
    <w:p w14:paraId="7EA02BDA" w14:textId="77777777" w:rsidR="001A616A" w:rsidRPr="00245473" w:rsidRDefault="001A616A" w:rsidP="001A616A">
      <w:pPr>
        <w:rPr>
          <w:rFonts w:cs="Arial"/>
          <w:sz w:val="24"/>
          <w:szCs w:val="24"/>
        </w:rPr>
      </w:pPr>
    </w:p>
    <w:p w14:paraId="61BF41DB" w14:textId="077CA6C6" w:rsidR="001A616A" w:rsidRPr="00245473" w:rsidRDefault="00263794" w:rsidP="00245473">
      <w:pPr>
        <w:tabs>
          <w:tab w:val="right" w:pos="9360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PURDUE UNIVERSITY</w:t>
      </w:r>
      <w:r w:rsidR="001A616A" w:rsidRPr="00245473"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02 April 2025</w:t>
      </w:r>
    </w:p>
    <w:p w14:paraId="014E4B8C" w14:textId="77777777" w:rsidR="001A616A" w:rsidRPr="00245473" w:rsidRDefault="001A616A" w:rsidP="001A616A">
      <w:pPr>
        <w:rPr>
          <w:rFonts w:cs="Arial"/>
          <w:sz w:val="24"/>
          <w:szCs w:val="24"/>
        </w:rPr>
      </w:pPr>
    </w:p>
    <w:p w14:paraId="33B4FD4C" w14:textId="77777777" w:rsidR="001A616A" w:rsidRPr="00245473" w:rsidRDefault="001A616A" w:rsidP="001A616A">
      <w:pPr>
        <w:rPr>
          <w:rFonts w:cs="Arial"/>
          <w:sz w:val="24"/>
          <w:szCs w:val="24"/>
        </w:rPr>
      </w:pPr>
    </w:p>
    <w:p w14:paraId="72F7A804" w14:textId="3EA1AE06" w:rsidR="008578A7" w:rsidRPr="008578A7" w:rsidRDefault="008578A7" w:rsidP="008578A7">
      <w:pPr>
        <w:rPr>
          <w:rFonts w:cs="Arial"/>
          <w:sz w:val="24"/>
          <w:szCs w:val="24"/>
        </w:rPr>
      </w:pPr>
      <w:r w:rsidRPr="008578A7">
        <w:rPr>
          <w:rFonts w:cs="Arial"/>
          <w:sz w:val="24"/>
          <w:szCs w:val="24"/>
        </w:rPr>
        <w:t xml:space="preserve">MEMORANDUM FOR </w:t>
      </w:r>
      <w:r w:rsidR="00205404" w:rsidRPr="00205404">
        <w:rPr>
          <w:rFonts w:cs="Arial"/>
          <w:sz w:val="24"/>
          <w:szCs w:val="24"/>
        </w:rPr>
        <w:t>COMMANDER, Student Detachment, Fort Jackson, SC</w:t>
      </w:r>
    </w:p>
    <w:p w14:paraId="21F59B37" w14:textId="77777777" w:rsidR="008578A7" w:rsidRPr="008578A7" w:rsidRDefault="008578A7" w:rsidP="008578A7">
      <w:pPr>
        <w:rPr>
          <w:rFonts w:cs="Arial"/>
          <w:sz w:val="24"/>
          <w:szCs w:val="24"/>
        </w:rPr>
      </w:pPr>
    </w:p>
    <w:p w14:paraId="30BCCF0E" w14:textId="64C5AF79" w:rsidR="008578A7" w:rsidRPr="008578A7" w:rsidRDefault="008578A7" w:rsidP="008578A7">
      <w:pPr>
        <w:rPr>
          <w:rFonts w:cs="Arial"/>
          <w:sz w:val="24"/>
          <w:szCs w:val="24"/>
        </w:rPr>
      </w:pPr>
      <w:r w:rsidRPr="008578A7">
        <w:rPr>
          <w:rFonts w:cs="Arial"/>
          <w:sz w:val="24"/>
          <w:szCs w:val="24"/>
        </w:rPr>
        <w:t xml:space="preserve">SUBJECT: </w:t>
      </w:r>
      <w:r w:rsidR="000E2577">
        <w:rPr>
          <w:rFonts w:cs="Arial"/>
          <w:sz w:val="24"/>
          <w:szCs w:val="24"/>
        </w:rPr>
        <w:t>Chargeable</w:t>
      </w:r>
      <w:r w:rsidR="00263794">
        <w:rPr>
          <w:rFonts w:cs="Arial"/>
          <w:sz w:val="24"/>
          <w:szCs w:val="24"/>
        </w:rPr>
        <w:t xml:space="preserve"> absence</w:t>
      </w:r>
      <w:r w:rsidR="00D6311F">
        <w:rPr>
          <w:rFonts w:cs="Arial"/>
          <w:sz w:val="24"/>
          <w:szCs w:val="24"/>
        </w:rPr>
        <w:t xml:space="preserve"> </w:t>
      </w:r>
      <w:r w:rsidR="00D6311F" w:rsidRPr="000266F0">
        <w:rPr>
          <w:rFonts w:cs="Arial"/>
          <w:sz w:val="24"/>
          <w:szCs w:val="24"/>
        </w:rPr>
        <w:t xml:space="preserve">for </w:t>
      </w:r>
      <w:r w:rsidR="000E2577">
        <w:rPr>
          <w:rFonts w:cs="Arial"/>
          <w:sz w:val="24"/>
          <w:szCs w:val="24"/>
        </w:rPr>
        <w:t xml:space="preserve">MAJ </w:t>
      </w:r>
      <w:r w:rsidR="00077C6B">
        <w:rPr>
          <w:rFonts w:cs="Arial"/>
          <w:sz w:val="24"/>
          <w:szCs w:val="24"/>
        </w:rPr>
        <w:t>John Doe</w:t>
      </w:r>
    </w:p>
    <w:p w14:paraId="56601C55" w14:textId="77777777" w:rsidR="008578A7" w:rsidRDefault="008578A7" w:rsidP="008578A7">
      <w:pPr>
        <w:rPr>
          <w:rFonts w:cs="Arial"/>
          <w:sz w:val="24"/>
          <w:szCs w:val="24"/>
        </w:rPr>
      </w:pPr>
    </w:p>
    <w:p w14:paraId="636B92BB" w14:textId="77777777" w:rsidR="00D6311F" w:rsidRPr="008578A7" w:rsidRDefault="00D6311F" w:rsidP="008578A7">
      <w:pPr>
        <w:rPr>
          <w:rFonts w:cs="Arial"/>
          <w:sz w:val="24"/>
          <w:szCs w:val="24"/>
        </w:rPr>
      </w:pPr>
    </w:p>
    <w:p w14:paraId="39C00B79" w14:textId="727929E4" w:rsidR="00D6311F" w:rsidRDefault="00D6311F" w:rsidP="00D6311F">
      <w:pPr>
        <w:tabs>
          <w:tab w:val="left" w:pos="360"/>
        </w:tabs>
        <w:rPr>
          <w:rFonts w:cs="Arial"/>
          <w:sz w:val="24"/>
          <w:szCs w:val="24"/>
        </w:rPr>
      </w:pPr>
      <w:r w:rsidRPr="00D6311F">
        <w:rPr>
          <w:rFonts w:cs="Arial"/>
          <w:sz w:val="24"/>
          <w:szCs w:val="24"/>
        </w:rPr>
        <w:t>1.</w:t>
      </w:r>
      <w:r w:rsidRPr="00D6311F">
        <w:rPr>
          <w:rFonts w:cs="Arial"/>
          <w:sz w:val="24"/>
          <w:szCs w:val="24"/>
        </w:rPr>
        <w:tab/>
        <w:t xml:space="preserve">Student / Officer is </w:t>
      </w:r>
      <w:r w:rsidR="00E05577">
        <w:rPr>
          <w:rFonts w:cs="Arial"/>
          <w:sz w:val="24"/>
          <w:szCs w:val="24"/>
        </w:rPr>
        <w:t xml:space="preserve">requesting </w:t>
      </w:r>
      <w:r w:rsidR="000E2577">
        <w:rPr>
          <w:rFonts w:cs="Arial"/>
          <w:sz w:val="24"/>
          <w:szCs w:val="24"/>
        </w:rPr>
        <w:t>chargeable leave from</w:t>
      </w:r>
      <w:r w:rsidR="00946D93">
        <w:rPr>
          <w:rFonts w:cs="Arial"/>
          <w:sz w:val="24"/>
          <w:szCs w:val="24"/>
        </w:rPr>
        <w:t xml:space="preserve"> </w:t>
      </w:r>
      <w:r w:rsidR="000E2577">
        <w:rPr>
          <w:rFonts w:cs="Arial"/>
          <w:sz w:val="24"/>
          <w:szCs w:val="24"/>
        </w:rPr>
        <w:t>11 May</w:t>
      </w:r>
      <w:r w:rsidR="00E05577">
        <w:rPr>
          <w:rFonts w:cs="Arial"/>
          <w:sz w:val="24"/>
          <w:szCs w:val="24"/>
        </w:rPr>
        <w:t xml:space="preserve"> </w:t>
      </w:r>
      <w:r w:rsidR="00946D93">
        <w:rPr>
          <w:rFonts w:cs="Arial"/>
          <w:sz w:val="24"/>
          <w:szCs w:val="24"/>
        </w:rPr>
        <w:t xml:space="preserve">2025 to </w:t>
      </w:r>
      <w:r w:rsidR="000E2577">
        <w:rPr>
          <w:rFonts w:cs="Arial"/>
          <w:sz w:val="24"/>
          <w:szCs w:val="24"/>
        </w:rPr>
        <w:t>18 May</w:t>
      </w:r>
      <w:r w:rsidR="00946D93">
        <w:rPr>
          <w:rFonts w:cs="Arial"/>
          <w:sz w:val="24"/>
          <w:szCs w:val="24"/>
        </w:rPr>
        <w:t xml:space="preserve"> 2025</w:t>
      </w:r>
      <w:r w:rsidRPr="00D6311F">
        <w:rPr>
          <w:rFonts w:cs="Arial"/>
          <w:sz w:val="24"/>
          <w:szCs w:val="24"/>
        </w:rPr>
        <w:t>.</w:t>
      </w:r>
    </w:p>
    <w:p w14:paraId="02722085" w14:textId="77777777" w:rsidR="00A17361" w:rsidRDefault="00A17361" w:rsidP="00D6311F">
      <w:pPr>
        <w:tabs>
          <w:tab w:val="left" w:pos="360"/>
        </w:tabs>
        <w:rPr>
          <w:rFonts w:cs="Arial"/>
          <w:sz w:val="24"/>
          <w:szCs w:val="24"/>
        </w:rPr>
      </w:pPr>
    </w:p>
    <w:p w14:paraId="5AE1DD86" w14:textId="34E629C0" w:rsidR="00A17361" w:rsidRPr="00D6311F" w:rsidRDefault="00A17361" w:rsidP="00D6311F">
      <w:pPr>
        <w:tabs>
          <w:tab w:val="left" w:pos="360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</w:t>
      </w:r>
      <w:r w:rsidRPr="00D6311F">
        <w:rPr>
          <w:rFonts w:cs="Arial"/>
          <w:sz w:val="24"/>
          <w:szCs w:val="24"/>
        </w:rPr>
        <w:t>.</w:t>
      </w:r>
      <w:r w:rsidRPr="00D6311F">
        <w:rPr>
          <w:rFonts w:cs="Arial"/>
          <w:sz w:val="24"/>
          <w:szCs w:val="24"/>
        </w:rPr>
        <w:tab/>
        <w:t xml:space="preserve">Student / Officer is in good </w:t>
      </w:r>
      <w:r>
        <w:rPr>
          <w:rFonts w:cs="Arial"/>
          <w:sz w:val="24"/>
          <w:szCs w:val="24"/>
        </w:rPr>
        <w:t xml:space="preserve">academic </w:t>
      </w:r>
      <w:r w:rsidRPr="00D6311F">
        <w:rPr>
          <w:rFonts w:cs="Arial"/>
          <w:sz w:val="24"/>
          <w:szCs w:val="24"/>
        </w:rPr>
        <w:t xml:space="preserve">standing and </w:t>
      </w:r>
      <w:r>
        <w:rPr>
          <w:rFonts w:cs="Arial"/>
          <w:sz w:val="24"/>
          <w:szCs w:val="24"/>
        </w:rPr>
        <w:t>is on track to graduate on time</w:t>
      </w:r>
      <w:r w:rsidRPr="00D6311F">
        <w:rPr>
          <w:rFonts w:cs="Arial"/>
          <w:sz w:val="24"/>
          <w:szCs w:val="24"/>
        </w:rPr>
        <w:t>. Student / Officer</w:t>
      </w:r>
      <w:r>
        <w:rPr>
          <w:rFonts w:cs="Arial"/>
          <w:sz w:val="24"/>
          <w:szCs w:val="24"/>
        </w:rPr>
        <w:t xml:space="preserve"> </w:t>
      </w:r>
      <w:r w:rsidRPr="00D6311F">
        <w:rPr>
          <w:rFonts w:cs="Arial"/>
          <w:sz w:val="24"/>
          <w:szCs w:val="24"/>
        </w:rPr>
        <w:t>will graduate on</w:t>
      </w:r>
      <w:r w:rsidR="000E2577">
        <w:rPr>
          <w:rFonts w:cs="Arial"/>
          <w:sz w:val="24"/>
          <w:szCs w:val="24"/>
        </w:rPr>
        <w:t xml:space="preserve"> or about</w:t>
      </w:r>
      <w:r w:rsidRPr="00D6311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14 May 2026</w:t>
      </w:r>
      <w:r w:rsidRPr="00D6311F">
        <w:rPr>
          <w:rFonts w:cs="Arial"/>
          <w:sz w:val="24"/>
          <w:szCs w:val="24"/>
        </w:rPr>
        <w:t>.</w:t>
      </w:r>
    </w:p>
    <w:p w14:paraId="1784F70D" w14:textId="77777777" w:rsidR="00D6311F" w:rsidRPr="00D6311F" w:rsidRDefault="00D6311F" w:rsidP="00D6311F">
      <w:pPr>
        <w:tabs>
          <w:tab w:val="left" w:pos="360"/>
        </w:tabs>
        <w:rPr>
          <w:rFonts w:cs="Arial"/>
          <w:sz w:val="24"/>
          <w:szCs w:val="24"/>
        </w:rPr>
      </w:pPr>
    </w:p>
    <w:p w14:paraId="63067C3F" w14:textId="48A840B8" w:rsidR="00D6311F" w:rsidRPr="00D6311F" w:rsidRDefault="00A17361" w:rsidP="00D6311F">
      <w:pPr>
        <w:tabs>
          <w:tab w:val="left" w:pos="360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</w:t>
      </w:r>
      <w:r w:rsidR="00D6311F" w:rsidRPr="00D6311F">
        <w:rPr>
          <w:rFonts w:cs="Arial"/>
          <w:sz w:val="24"/>
          <w:szCs w:val="24"/>
        </w:rPr>
        <w:t>.</w:t>
      </w:r>
      <w:r w:rsidR="00D6311F" w:rsidRPr="00D6311F">
        <w:rPr>
          <w:rFonts w:cs="Arial"/>
          <w:sz w:val="24"/>
          <w:szCs w:val="24"/>
        </w:rPr>
        <w:tab/>
        <w:t>Student / Office</w:t>
      </w:r>
      <w:r w:rsidR="00263794">
        <w:rPr>
          <w:rFonts w:cs="Arial"/>
          <w:sz w:val="24"/>
          <w:szCs w:val="24"/>
        </w:rPr>
        <w:t>’s academic standing</w:t>
      </w:r>
      <w:r w:rsidR="00D6311F" w:rsidRPr="00D6311F">
        <w:rPr>
          <w:rFonts w:cs="Arial"/>
          <w:sz w:val="24"/>
          <w:szCs w:val="24"/>
        </w:rPr>
        <w:t xml:space="preserve"> will </w:t>
      </w:r>
      <w:r w:rsidR="00263794">
        <w:rPr>
          <w:rFonts w:cs="Arial"/>
          <w:sz w:val="24"/>
          <w:szCs w:val="24"/>
        </w:rPr>
        <w:t>not be negatively impacted by this absence.</w:t>
      </w:r>
    </w:p>
    <w:p w14:paraId="5583BE72" w14:textId="77777777" w:rsidR="00D6311F" w:rsidRPr="00D6311F" w:rsidRDefault="00D6311F" w:rsidP="00D6311F">
      <w:pPr>
        <w:tabs>
          <w:tab w:val="left" w:pos="360"/>
        </w:tabs>
        <w:rPr>
          <w:rFonts w:cs="Arial"/>
          <w:sz w:val="24"/>
          <w:szCs w:val="24"/>
        </w:rPr>
      </w:pPr>
    </w:p>
    <w:p w14:paraId="446CEA84" w14:textId="409B4793" w:rsidR="004D5C0A" w:rsidRDefault="00A17361" w:rsidP="00D6311F">
      <w:pPr>
        <w:tabs>
          <w:tab w:val="left" w:pos="360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4</w:t>
      </w:r>
      <w:r w:rsidR="00D6311F" w:rsidRPr="00D6311F">
        <w:rPr>
          <w:rFonts w:cs="Arial"/>
          <w:sz w:val="24"/>
          <w:szCs w:val="24"/>
        </w:rPr>
        <w:t>.</w:t>
      </w:r>
      <w:r w:rsidR="00D6311F" w:rsidRPr="00D6311F">
        <w:rPr>
          <w:rFonts w:cs="Arial"/>
          <w:sz w:val="24"/>
          <w:szCs w:val="24"/>
        </w:rPr>
        <w:tab/>
        <w:t xml:space="preserve">Point of contact for this memorandum is </w:t>
      </w:r>
      <w:r w:rsidR="000E2577">
        <w:rPr>
          <w:rFonts w:cs="Arial"/>
          <w:sz w:val="24"/>
          <w:szCs w:val="24"/>
        </w:rPr>
        <w:t>MAJ Gutierrez</w:t>
      </w:r>
      <w:r w:rsidR="00D6311F" w:rsidRPr="00D6311F">
        <w:rPr>
          <w:rFonts w:cs="Arial"/>
          <w:sz w:val="24"/>
          <w:szCs w:val="24"/>
        </w:rPr>
        <w:t xml:space="preserve"> at </w:t>
      </w:r>
      <w:r w:rsidR="000E2577">
        <w:rPr>
          <w:rFonts w:cs="Arial"/>
          <w:sz w:val="24"/>
          <w:szCs w:val="24"/>
        </w:rPr>
        <w:t>gutie216</w:t>
      </w:r>
      <w:r w:rsidR="00263794">
        <w:rPr>
          <w:rFonts w:cs="Arial"/>
          <w:sz w:val="24"/>
          <w:szCs w:val="24"/>
        </w:rPr>
        <w:t>@purdue.edu</w:t>
      </w:r>
      <w:r w:rsidR="00D6311F" w:rsidRPr="00D6311F">
        <w:rPr>
          <w:rFonts w:cs="Arial"/>
          <w:sz w:val="24"/>
          <w:szCs w:val="24"/>
        </w:rPr>
        <w:t xml:space="preserve"> or phone</w:t>
      </w:r>
      <w:r w:rsidR="00D6311F">
        <w:rPr>
          <w:rFonts w:cs="Arial"/>
          <w:sz w:val="24"/>
          <w:szCs w:val="24"/>
        </w:rPr>
        <w:t xml:space="preserve"> </w:t>
      </w:r>
      <w:r w:rsidR="000E2577">
        <w:rPr>
          <w:rFonts w:cs="Arial"/>
          <w:sz w:val="24"/>
          <w:szCs w:val="24"/>
        </w:rPr>
        <w:t xml:space="preserve">210-867-1009. </w:t>
      </w:r>
    </w:p>
    <w:p w14:paraId="1DF01B11" w14:textId="77777777" w:rsidR="00D6311F" w:rsidRDefault="00D6311F" w:rsidP="00D6311F">
      <w:pPr>
        <w:tabs>
          <w:tab w:val="left" w:pos="360"/>
        </w:tabs>
        <w:rPr>
          <w:rFonts w:cs="Arial"/>
          <w:sz w:val="24"/>
          <w:szCs w:val="24"/>
          <w:lang w:val="it-IT"/>
        </w:rPr>
      </w:pPr>
    </w:p>
    <w:p w14:paraId="7CD7ACEA" w14:textId="77777777" w:rsidR="00764FB1" w:rsidRDefault="00764FB1" w:rsidP="008578A7">
      <w:pPr>
        <w:rPr>
          <w:rFonts w:cs="Arial"/>
          <w:sz w:val="24"/>
          <w:szCs w:val="24"/>
          <w:lang w:val="it-IT"/>
        </w:rPr>
      </w:pPr>
    </w:p>
    <w:p w14:paraId="313244A3" w14:textId="77777777" w:rsidR="00764FB1" w:rsidRDefault="00764FB1" w:rsidP="008578A7">
      <w:pPr>
        <w:rPr>
          <w:rFonts w:cs="Arial"/>
          <w:sz w:val="24"/>
          <w:szCs w:val="24"/>
          <w:lang w:val="it-IT"/>
        </w:rPr>
      </w:pPr>
    </w:p>
    <w:p w14:paraId="79D78DDB" w14:textId="77777777" w:rsidR="00764FB1" w:rsidRDefault="00764FB1" w:rsidP="008578A7">
      <w:pPr>
        <w:rPr>
          <w:rFonts w:cs="Arial"/>
          <w:sz w:val="24"/>
          <w:szCs w:val="24"/>
          <w:lang w:val="it-IT"/>
        </w:rPr>
      </w:pPr>
    </w:p>
    <w:p w14:paraId="37D0F541" w14:textId="6DBC6CCE" w:rsidR="00557DDA" w:rsidRDefault="004135C1" w:rsidP="00834552">
      <w:pPr>
        <w:tabs>
          <w:tab w:val="left" w:pos="4680"/>
        </w:tabs>
        <w:rPr>
          <w:rFonts w:cs="Arial"/>
          <w:sz w:val="24"/>
          <w:szCs w:val="24"/>
          <w:lang w:val="it-IT"/>
        </w:rPr>
      </w:pPr>
      <w:r>
        <w:rPr>
          <w:rFonts w:cs="Arial"/>
          <w:sz w:val="24"/>
          <w:szCs w:val="24"/>
          <w:lang w:val="it-IT"/>
        </w:rPr>
        <w:tab/>
      </w:r>
      <w:r w:rsidR="00077C6B">
        <w:rPr>
          <w:rFonts w:cs="Arial"/>
          <w:sz w:val="24"/>
          <w:szCs w:val="24"/>
          <w:lang w:val="it-IT"/>
        </w:rPr>
        <w:t>Name</w:t>
      </w:r>
    </w:p>
    <w:p w14:paraId="732907E1" w14:textId="6D51BD5F" w:rsidR="000E2577" w:rsidRDefault="000E2577" w:rsidP="00834552">
      <w:pPr>
        <w:tabs>
          <w:tab w:val="left" w:pos="4680"/>
        </w:tabs>
        <w:rPr>
          <w:rFonts w:cs="Arial"/>
          <w:sz w:val="24"/>
          <w:szCs w:val="24"/>
          <w:lang w:val="it-IT"/>
        </w:rPr>
      </w:pPr>
      <w:r>
        <w:rPr>
          <w:rFonts w:cs="Arial"/>
          <w:sz w:val="24"/>
          <w:szCs w:val="24"/>
          <w:lang w:val="it-IT"/>
        </w:rPr>
        <w:tab/>
      </w:r>
      <w:r w:rsidR="00077C6B">
        <w:rPr>
          <w:rFonts w:cs="Arial"/>
          <w:sz w:val="24"/>
          <w:szCs w:val="24"/>
          <w:lang w:val="it-IT"/>
        </w:rPr>
        <w:t>Rank, Branch</w:t>
      </w:r>
    </w:p>
    <w:p w14:paraId="7B2A9FC2" w14:textId="32F14466" w:rsidR="000E2577" w:rsidRPr="00245473" w:rsidRDefault="000E2577" w:rsidP="00834552">
      <w:pPr>
        <w:tabs>
          <w:tab w:val="left" w:pos="4680"/>
        </w:tabs>
        <w:rPr>
          <w:rFonts w:cs="Arial"/>
          <w:sz w:val="24"/>
          <w:szCs w:val="24"/>
          <w:lang w:val="it-IT"/>
        </w:rPr>
      </w:pPr>
      <w:r>
        <w:rPr>
          <w:rFonts w:cs="Arial"/>
          <w:sz w:val="24"/>
          <w:szCs w:val="24"/>
          <w:lang w:val="it-IT"/>
        </w:rPr>
        <w:tab/>
      </w:r>
      <w:r w:rsidR="00077C6B">
        <w:rPr>
          <w:rFonts w:cs="Arial"/>
          <w:sz w:val="24"/>
          <w:szCs w:val="24"/>
          <w:lang w:val="it-IT"/>
        </w:rPr>
        <w:t>PMRI Army Senior Officer</w:t>
      </w:r>
    </w:p>
    <w:sectPr w:rsidR="000E2577" w:rsidRPr="00245473" w:rsidSect="00764FB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216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387B3" w14:textId="77777777" w:rsidR="001B4151" w:rsidRDefault="001B4151">
      <w:r>
        <w:separator/>
      </w:r>
    </w:p>
  </w:endnote>
  <w:endnote w:type="continuationSeparator" w:id="0">
    <w:p w14:paraId="0C997A90" w14:textId="77777777" w:rsidR="001B4151" w:rsidRDefault="001B4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41826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5E7432D" w14:textId="1D8AF81D" w:rsidR="009D7BC8" w:rsidRPr="00764FB1" w:rsidRDefault="005052B8" w:rsidP="00764FB1">
        <w:pPr>
          <w:pStyle w:val="Footer"/>
          <w:jc w:val="center"/>
          <w:rPr>
            <w:sz w:val="24"/>
            <w:szCs w:val="24"/>
          </w:rPr>
        </w:pPr>
        <w:r w:rsidRPr="00764FB1">
          <w:rPr>
            <w:sz w:val="24"/>
            <w:szCs w:val="24"/>
          </w:rPr>
          <w:fldChar w:fldCharType="begin"/>
        </w:r>
        <w:r w:rsidR="00347A86" w:rsidRPr="00764FB1">
          <w:rPr>
            <w:sz w:val="24"/>
            <w:szCs w:val="24"/>
          </w:rPr>
          <w:instrText xml:space="preserve"> PAGE   \* MERGEFORMAT </w:instrText>
        </w:r>
        <w:r w:rsidRPr="00764FB1">
          <w:rPr>
            <w:sz w:val="24"/>
            <w:szCs w:val="24"/>
          </w:rPr>
          <w:fldChar w:fldCharType="separate"/>
        </w:r>
        <w:r w:rsidR="00254257" w:rsidRPr="00764FB1">
          <w:rPr>
            <w:noProof/>
            <w:sz w:val="24"/>
            <w:szCs w:val="24"/>
          </w:rPr>
          <w:t>2</w:t>
        </w:r>
        <w:r w:rsidRPr="00764FB1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9FDC" w14:textId="77777777" w:rsidR="00237DE8" w:rsidRDefault="00237DE8">
    <w:pPr>
      <w:pStyle w:val="Footer"/>
      <w:jc w:val="center"/>
    </w:pPr>
  </w:p>
  <w:p w14:paraId="5E7E7F41" w14:textId="77777777" w:rsidR="00237DE8" w:rsidRDefault="00237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3ADDF" w14:textId="77777777" w:rsidR="001B4151" w:rsidRDefault="001B4151">
      <w:r>
        <w:separator/>
      </w:r>
    </w:p>
  </w:footnote>
  <w:footnote w:type="continuationSeparator" w:id="0">
    <w:p w14:paraId="76177B35" w14:textId="77777777" w:rsidR="001B4151" w:rsidRDefault="001B4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6D8B0" w14:textId="77777777" w:rsidR="008578A7" w:rsidRDefault="008578A7" w:rsidP="008578A7">
    <w:pPr>
      <w:rPr>
        <w:rFonts w:cs="Arial"/>
        <w:sz w:val="24"/>
        <w:szCs w:val="24"/>
      </w:rPr>
    </w:pPr>
    <w:r w:rsidRPr="00245473">
      <w:rPr>
        <w:rFonts w:cs="Arial"/>
        <w:sz w:val="24"/>
        <w:szCs w:val="24"/>
      </w:rPr>
      <w:t>ATMT-LTB-SD</w:t>
    </w:r>
  </w:p>
  <w:p w14:paraId="5A06338F" w14:textId="6B3386CA" w:rsidR="008578A7" w:rsidRPr="008578A7" w:rsidRDefault="008578A7" w:rsidP="008578A7">
    <w:pPr>
      <w:rPr>
        <w:rFonts w:cs="Arial"/>
        <w:sz w:val="24"/>
        <w:szCs w:val="24"/>
      </w:rPr>
    </w:pPr>
    <w:r w:rsidRPr="008578A7">
      <w:rPr>
        <w:rFonts w:cs="Arial"/>
        <w:sz w:val="24"/>
        <w:szCs w:val="24"/>
      </w:rPr>
      <w:t>SUBJECT: Gainful Employment Memorandum of Understanding for RANK LNAME, FNAME</w:t>
    </w:r>
  </w:p>
  <w:p w14:paraId="37509A5F" w14:textId="77777777" w:rsidR="009D7BC8" w:rsidRPr="008578A7" w:rsidRDefault="009D7BC8">
    <w:pPr>
      <w:rPr>
        <w:sz w:val="24"/>
        <w:szCs w:val="24"/>
      </w:rPr>
    </w:pPr>
  </w:p>
  <w:p w14:paraId="76019F4B" w14:textId="77777777" w:rsidR="009D7BC8" w:rsidRPr="008578A7" w:rsidRDefault="009D7BC8">
    <w:pPr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D0F77" w14:textId="15D10F7B" w:rsidR="0012371A" w:rsidRDefault="00245473">
    <w:pPr>
      <w:pStyle w:val="LHDA"/>
      <w:spacing w:before="24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4B95B0" wp14:editId="3618CB3B">
              <wp:simplePos x="0" y="0"/>
              <wp:positionH relativeFrom="column">
                <wp:posOffset>-508635</wp:posOffset>
              </wp:positionH>
              <wp:positionV relativeFrom="paragraph">
                <wp:posOffset>-43815</wp:posOffset>
              </wp:positionV>
              <wp:extent cx="1005840" cy="1005840"/>
              <wp:effectExtent l="0" t="0" r="3810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" cy="1005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15B904" w14:textId="77777777" w:rsidR="0012371A" w:rsidRDefault="0012371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9BB8C3" wp14:editId="1F0BC1B2">
                                <wp:extent cx="914400" cy="914400"/>
                                <wp:effectExtent l="19050" t="0" r="0" b="0"/>
                                <wp:docPr id="600798597" name="Picture 600798597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4713" t="999" r="3772" b="200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4400" cy="914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4B95B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0.05pt;margin-top:-3.45pt;width:79.2pt;height:79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" filled="f" stroked="f">
              <v:textbox inset="3.6pt,,3.6pt">
                <w:txbxContent>
                  <w:p w14:paraId="0915B904" w14:textId="77777777" w:rsidR="0012371A" w:rsidRDefault="0012371A">
                    <w:r>
                      <w:rPr>
                        <w:noProof/>
                      </w:rPr>
                      <w:drawing>
                        <wp:inline distT="0" distB="0" distL="0" distR="0" wp14:anchorId="069BB8C3" wp14:editId="1F0BC1B2">
                          <wp:extent cx="914400" cy="914400"/>
                          <wp:effectExtent l="19050" t="0" r="0" b="0"/>
                          <wp:docPr id="600798597" name="Picture 600798597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2"/>
                                  <a:srcRect l="4713" t="999" r="3772" b="200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2371A" w:rsidRPr="00E800D5">
      <w:rPr>
        <w:sz w:val="20"/>
      </w:rPr>
      <w:t>Department of the Army</w:t>
    </w:r>
  </w:p>
  <w:p w14:paraId="4D1C895E" w14:textId="02DB1CC2" w:rsidR="00205404" w:rsidRDefault="00263794" w:rsidP="00205404">
    <w:pPr>
      <w:pStyle w:val="CompanyName"/>
    </w:pPr>
    <w:r>
      <w:t>Purdue university</w:t>
    </w:r>
  </w:p>
  <w:p w14:paraId="22C3F80B" w14:textId="77777777" w:rsidR="00263794" w:rsidRDefault="00263794" w:rsidP="00205404">
    <w:pPr>
      <w:pStyle w:val="CompanyName"/>
    </w:pPr>
    <w:r w:rsidRPr="00263794">
      <w:t>610 Purdue Mall,</w:t>
    </w:r>
  </w:p>
  <w:p w14:paraId="55B15824" w14:textId="530F71C5" w:rsidR="0012371A" w:rsidRPr="00245473" w:rsidRDefault="00263794" w:rsidP="00263794">
    <w:pPr>
      <w:pStyle w:val="CompanyName"/>
    </w:pPr>
    <w:r w:rsidRPr="00263794">
      <w:t>West Lafayette, IN 47907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43C7"/>
    <w:multiLevelType w:val="hybridMultilevel"/>
    <w:tmpl w:val="0664928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2C5D53"/>
    <w:multiLevelType w:val="hybridMultilevel"/>
    <w:tmpl w:val="519A00A6"/>
    <w:lvl w:ilvl="0" w:tplc="D430AD7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091D4EC2"/>
    <w:multiLevelType w:val="hybridMultilevel"/>
    <w:tmpl w:val="048A9818"/>
    <w:lvl w:ilvl="0" w:tplc="19D8DD8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E1D16B6"/>
    <w:multiLevelType w:val="hybridMultilevel"/>
    <w:tmpl w:val="F906EF2E"/>
    <w:lvl w:ilvl="0" w:tplc="59A0E8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2532A"/>
    <w:multiLevelType w:val="hybridMultilevel"/>
    <w:tmpl w:val="8EFA8CFA"/>
    <w:lvl w:ilvl="0" w:tplc="C35E6D9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120176BE"/>
    <w:multiLevelType w:val="multilevel"/>
    <w:tmpl w:val="F9ACE72E"/>
    <w:lvl w:ilvl="0">
      <w:start w:val="1"/>
      <w:numFmt w:val="decimal"/>
      <w:pStyle w:val="ArmyMemoPara"/>
      <w:suff w:val="space"/>
      <w:lvlText w:val="%1."/>
      <w:lvlJc w:val="left"/>
      <w:pPr>
        <w:ind w:left="90" w:firstLine="0"/>
      </w:pPr>
      <w:rPr>
        <w:rFonts w:ascii="Arial" w:hAnsi="Arial" w:cs="Arial" w:hint="default"/>
        <w:b w:val="0"/>
        <w:sz w:val="22"/>
      </w:rPr>
    </w:lvl>
    <w:lvl w:ilvl="1">
      <w:start w:val="1"/>
      <w:numFmt w:val="lowerLetter"/>
      <w:suff w:val="space"/>
      <w:lvlText w:val="%2."/>
      <w:lvlJc w:val="left"/>
      <w:pPr>
        <w:ind w:left="90" w:firstLine="360"/>
      </w:pPr>
    </w:lvl>
    <w:lvl w:ilvl="2">
      <w:start w:val="1"/>
      <w:numFmt w:val="decimal"/>
      <w:suff w:val="space"/>
      <w:lvlText w:val="(%3)"/>
      <w:lvlJc w:val="left"/>
      <w:pPr>
        <w:ind w:left="90" w:firstLine="720"/>
      </w:pPr>
    </w:lvl>
    <w:lvl w:ilvl="3">
      <w:start w:val="1"/>
      <w:numFmt w:val="lowerLetter"/>
      <w:suff w:val="space"/>
      <w:lvlText w:val="(%4)"/>
      <w:lvlJc w:val="left"/>
      <w:pPr>
        <w:ind w:left="90" w:firstLine="720"/>
      </w:pPr>
    </w:lvl>
    <w:lvl w:ilvl="4">
      <w:start w:val="1"/>
      <w:numFmt w:val="bullet"/>
      <w:pStyle w:val="ArmyMemo"/>
      <w:suff w:val="space"/>
      <w:lvlText w:val=""/>
      <w:lvlJc w:val="left"/>
      <w:pPr>
        <w:ind w:left="90" w:firstLine="360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"/>
      <w:lvlJc w:val="left"/>
      <w:pPr>
        <w:ind w:left="90" w:firstLine="360"/>
      </w:pPr>
      <w:rPr>
        <w:rFonts w:ascii="Symbol" w:hAnsi="Symbol" w:hint="default"/>
        <w:color w:val="auto"/>
      </w:rPr>
    </w:lvl>
    <w:lvl w:ilvl="6">
      <w:start w:val="1"/>
      <w:numFmt w:val="bullet"/>
      <w:suff w:val="space"/>
      <w:lvlText w:val=""/>
      <w:lvlJc w:val="left"/>
      <w:pPr>
        <w:ind w:left="90" w:firstLine="720"/>
      </w:pPr>
      <w:rPr>
        <w:rFonts w:ascii="Symbol" w:hAnsi="Symbol" w:hint="default"/>
        <w:color w:val="auto"/>
      </w:rPr>
    </w:lvl>
    <w:lvl w:ilvl="7">
      <w:start w:val="1"/>
      <w:numFmt w:val="bullet"/>
      <w:suff w:val="space"/>
      <w:lvlText w:val=""/>
      <w:lvlJc w:val="left"/>
      <w:pPr>
        <w:ind w:left="90" w:firstLine="720"/>
      </w:pPr>
      <w:rPr>
        <w:rFonts w:ascii="Symbol" w:hAnsi="Symbol" w:hint="default"/>
        <w:color w:val="auto"/>
      </w:rPr>
    </w:lvl>
    <w:lvl w:ilvl="8">
      <w:start w:val="1"/>
      <w:numFmt w:val="none"/>
      <w:suff w:val="nothing"/>
      <w:lvlText w:val=""/>
      <w:lvlJc w:val="left"/>
      <w:pPr>
        <w:ind w:left="90" w:firstLine="360"/>
      </w:pPr>
    </w:lvl>
  </w:abstractNum>
  <w:abstractNum w:abstractNumId="6" w15:restartNumberingAfterBreak="0">
    <w:nsid w:val="1A044DBE"/>
    <w:multiLevelType w:val="hybridMultilevel"/>
    <w:tmpl w:val="FD0C8014"/>
    <w:lvl w:ilvl="0" w:tplc="E70E8C12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1B886F08"/>
    <w:multiLevelType w:val="hybridMultilevel"/>
    <w:tmpl w:val="3ECEC79C"/>
    <w:lvl w:ilvl="0" w:tplc="5AC8003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20691780"/>
    <w:multiLevelType w:val="hybridMultilevel"/>
    <w:tmpl w:val="57B06EA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1FC0A14"/>
    <w:multiLevelType w:val="hybridMultilevel"/>
    <w:tmpl w:val="DAA8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B7D6B"/>
    <w:multiLevelType w:val="hybridMultilevel"/>
    <w:tmpl w:val="4D00621A"/>
    <w:lvl w:ilvl="0" w:tplc="52005EE0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59500C97"/>
    <w:multiLevelType w:val="hybridMultilevel"/>
    <w:tmpl w:val="10F60D0E"/>
    <w:lvl w:ilvl="0" w:tplc="D746255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 w15:restartNumberingAfterBreak="0">
    <w:nsid w:val="5BA05AE5"/>
    <w:multiLevelType w:val="hybridMultilevel"/>
    <w:tmpl w:val="2F00911E"/>
    <w:lvl w:ilvl="0" w:tplc="C0F02BC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5CB719CD"/>
    <w:multiLevelType w:val="hybridMultilevel"/>
    <w:tmpl w:val="CB66B2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4F84606"/>
    <w:multiLevelType w:val="hybridMultilevel"/>
    <w:tmpl w:val="6002C064"/>
    <w:lvl w:ilvl="0" w:tplc="3F54EC9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 w15:restartNumberingAfterBreak="0">
    <w:nsid w:val="658D16DA"/>
    <w:multiLevelType w:val="hybridMultilevel"/>
    <w:tmpl w:val="CB98F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835755"/>
    <w:multiLevelType w:val="hybridMultilevel"/>
    <w:tmpl w:val="EA10F180"/>
    <w:lvl w:ilvl="0" w:tplc="D464BB2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6CBE016F"/>
    <w:multiLevelType w:val="hybridMultilevel"/>
    <w:tmpl w:val="12CC601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8F4C3D"/>
    <w:multiLevelType w:val="hybridMultilevel"/>
    <w:tmpl w:val="335A520A"/>
    <w:lvl w:ilvl="0" w:tplc="0896C05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 w15:restartNumberingAfterBreak="0">
    <w:nsid w:val="6F6962DD"/>
    <w:multiLevelType w:val="hybridMultilevel"/>
    <w:tmpl w:val="1660AD22"/>
    <w:lvl w:ilvl="0" w:tplc="F500BDB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74F81C6A"/>
    <w:multiLevelType w:val="hybridMultilevel"/>
    <w:tmpl w:val="83BC6B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B51E3A"/>
    <w:multiLevelType w:val="hybridMultilevel"/>
    <w:tmpl w:val="54D0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E48EE"/>
    <w:multiLevelType w:val="hybridMultilevel"/>
    <w:tmpl w:val="DCB82CF0"/>
    <w:lvl w:ilvl="0" w:tplc="4C7C9118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7E681E3B"/>
    <w:multiLevelType w:val="hybridMultilevel"/>
    <w:tmpl w:val="5D3C1E5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3686381">
    <w:abstractNumId w:val="20"/>
  </w:num>
  <w:num w:numId="2" w16cid:durableId="2074234655">
    <w:abstractNumId w:val="13"/>
  </w:num>
  <w:num w:numId="3" w16cid:durableId="364141782">
    <w:abstractNumId w:val="15"/>
  </w:num>
  <w:num w:numId="4" w16cid:durableId="1240017090">
    <w:abstractNumId w:val="8"/>
  </w:num>
  <w:num w:numId="5" w16cid:durableId="1200900100">
    <w:abstractNumId w:val="0"/>
  </w:num>
  <w:num w:numId="6" w16cid:durableId="137580293">
    <w:abstractNumId w:val="17"/>
  </w:num>
  <w:num w:numId="7" w16cid:durableId="1682777385">
    <w:abstractNumId w:val="23"/>
  </w:num>
  <w:num w:numId="8" w16cid:durableId="1056970620">
    <w:abstractNumId w:val="3"/>
  </w:num>
  <w:num w:numId="9" w16cid:durableId="1019892294">
    <w:abstractNumId w:val="6"/>
  </w:num>
  <w:num w:numId="10" w16cid:durableId="1877237848">
    <w:abstractNumId w:val="11"/>
  </w:num>
  <w:num w:numId="11" w16cid:durableId="361057942">
    <w:abstractNumId w:val="14"/>
  </w:num>
  <w:num w:numId="12" w16cid:durableId="1882211319">
    <w:abstractNumId w:val="18"/>
  </w:num>
  <w:num w:numId="13" w16cid:durableId="638876279">
    <w:abstractNumId w:val="19"/>
  </w:num>
  <w:num w:numId="14" w16cid:durableId="1696497304">
    <w:abstractNumId w:val="4"/>
  </w:num>
  <w:num w:numId="15" w16cid:durableId="70398356">
    <w:abstractNumId w:val="12"/>
  </w:num>
  <w:num w:numId="16" w16cid:durableId="1140339947">
    <w:abstractNumId w:val="9"/>
  </w:num>
  <w:num w:numId="17" w16cid:durableId="375735996">
    <w:abstractNumId w:val="22"/>
  </w:num>
  <w:num w:numId="18" w16cid:durableId="1235119786">
    <w:abstractNumId w:val="16"/>
  </w:num>
  <w:num w:numId="19" w16cid:durableId="1903561901">
    <w:abstractNumId w:val="7"/>
  </w:num>
  <w:num w:numId="20" w16cid:durableId="2078555233">
    <w:abstractNumId w:val="1"/>
  </w:num>
  <w:num w:numId="21" w16cid:durableId="1099762007">
    <w:abstractNumId w:val="2"/>
  </w:num>
  <w:num w:numId="22" w16cid:durableId="1753310848">
    <w:abstractNumId w:val="10"/>
  </w:num>
  <w:num w:numId="23" w16cid:durableId="1559239558">
    <w:abstractNumId w:val="21"/>
  </w:num>
  <w:num w:numId="24" w16cid:durableId="8729597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0E"/>
    <w:rsid w:val="0000185D"/>
    <w:rsid w:val="00006A31"/>
    <w:rsid w:val="00010A18"/>
    <w:rsid w:val="00017F77"/>
    <w:rsid w:val="000221CB"/>
    <w:rsid w:val="000223F8"/>
    <w:rsid w:val="00025867"/>
    <w:rsid w:val="000266F0"/>
    <w:rsid w:val="00037E83"/>
    <w:rsid w:val="000417BB"/>
    <w:rsid w:val="000539CF"/>
    <w:rsid w:val="00056E01"/>
    <w:rsid w:val="00060BC3"/>
    <w:rsid w:val="000645BF"/>
    <w:rsid w:val="0007354F"/>
    <w:rsid w:val="00075090"/>
    <w:rsid w:val="00077C6B"/>
    <w:rsid w:val="00087C85"/>
    <w:rsid w:val="00095647"/>
    <w:rsid w:val="000D06B1"/>
    <w:rsid w:val="000D0E6F"/>
    <w:rsid w:val="000D4B5B"/>
    <w:rsid w:val="000D65AA"/>
    <w:rsid w:val="000E2577"/>
    <w:rsid w:val="000E44CC"/>
    <w:rsid w:val="000F06AA"/>
    <w:rsid w:val="000F3F47"/>
    <w:rsid w:val="001103A7"/>
    <w:rsid w:val="00112429"/>
    <w:rsid w:val="0012371A"/>
    <w:rsid w:val="0014452A"/>
    <w:rsid w:val="0015249B"/>
    <w:rsid w:val="00155DA4"/>
    <w:rsid w:val="001650FA"/>
    <w:rsid w:val="001819E9"/>
    <w:rsid w:val="00190032"/>
    <w:rsid w:val="001A17CF"/>
    <w:rsid w:val="001A616A"/>
    <w:rsid w:val="001B4151"/>
    <w:rsid w:val="001C3431"/>
    <w:rsid w:val="001C4935"/>
    <w:rsid w:val="001D056F"/>
    <w:rsid w:val="001E09F9"/>
    <w:rsid w:val="001E1D40"/>
    <w:rsid w:val="001E245C"/>
    <w:rsid w:val="00204E9F"/>
    <w:rsid w:val="00205404"/>
    <w:rsid w:val="00220600"/>
    <w:rsid w:val="00237DE8"/>
    <w:rsid w:val="00245473"/>
    <w:rsid w:val="00247A13"/>
    <w:rsid w:val="00252729"/>
    <w:rsid w:val="00254257"/>
    <w:rsid w:val="0026270F"/>
    <w:rsid w:val="00263794"/>
    <w:rsid w:val="00281849"/>
    <w:rsid w:val="00285FAE"/>
    <w:rsid w:val="00291A96"/>
    <w:rsid w:val="002A27CA"/>
    <w:rsid w:val="002A6C9E"/>
    <w:rsid w:val="002C1935"/>
    <w:rsid w:val="002D1B2F"/>
    <w:rsid w:val="002D43D6"/>
    <w:rsid w:val="002F2124"/>
    <w:rsid w:val="002F6BBC"/>
    <w:rsid w:val="003064E7"/>
    <w:rsid w:val="00311781"/>
    <w:rsid w:val="00312692"/>
    <w:rsid w:val="0031560C"/>
    <w:rsid w:val="00316BC7"/>
    <w:rsid w:val="00330332"/>
    <w:rsid w:val="00333D04"/>
    <w:rsid w:val="00336814"/>
    <w:rsid w:val="00337A61"/>
    <w:rsid w:val="00341696"/>
    <w:rsid w:val="0034396E"/>
    <w:rsid w:val="00347A86"/>
    <w:rsid w:val="00363689"/>
    <w:rsid w:val="00371BAA"/>
    <w:rsid w:val="003A2208"/>
    <w:rsid w:val="003B2345"/>
    <w:rsid w:val="003C1EB3"/>
    <w:rsid w:val="003C7B3A"/>
    <w:rsid w:val="003D4B2C"/>
    <w:rsid w:val="003E0688"/>
    <w:rsid w:val="003F28FA"/>
    <w:rsid w:val="0040129F"/>
    <w:rsid w:val="00402D25"/>
    <w:rsid w:val="00412C17"/>
    <w:rsid w:val="004135C1"/>
    <w:rsid w:val="00415D1F"/>
    <w:rsid w:val="004219BF"/>
    <w:rsid w:val="00436032"/>
    <w:rsid w:val="00447567"/>
    <w:rsid w:val="00454D77"/>
    <w:rsid w:val="00482CFC"/>
    <w:rsid w:val="00483178"/>
    <w:rsid w:val="004A73EC"/>
    <w:rsid w:val="004B394D"/>
    <w:rsid w:val="004C2A45"/>
    <w:rsid w:val="004D5C0A"/>
    <w:rsid w:val="004E2D35"/>
    <w:rsid w:val="004F294F"/>
    <w:rsid w:val="005052B8"/>
    <w:rsid w:val="0052294C"/>
    <w:rsid w:val="005239D5"/>
    <w:rsid w:val="00531463"/>
    <w:rsid w:val="005434F6"/>
    <w:rsid w:val="005471BE"/>
    <w:rsid w:val="005535C0"/>
    <w:rsid w:val="00557DDA"/>
    <w:rsid w:val="005763A0"/>
    <w:rsid w:val="005954F8"/>
    <w:rsid w:val="005B4A19"/>
    <w:rsid w:val="005B4D1E"/>
    <w:rsid w:val="005B4F74"/>
    <w:rsid w:val="005C6274"/>
    <w:rsid w:val="005D66E6"/>
    <w:rsid w:val="005D7A51"/>
    <w:rsid w:val="00602129"/>
    <w:rsid w:val="00630ACA"/>
    <w:rsid w:val="0063215E"/>
    <w:rsid w:val="0063235F"/>
    <w:rsid w:val="00634045"/>
    <w:rsid w:val="0065063F"/>
    <w:rsid w:val="0066123F"/>
    <w:rsid w:val="006616BC"/>
    <w:rsid w:val="00670893"/>
    <w:rsid w:val="0067275E"/>
    <w:rsid w:val="00673986"/>
    <w:rsid w:val="006758C2"/>
    <w:rsid w:val="00677DAB"/>
    <w:rsid w:val="006808A5"/>
    <w:rsid w:val="0069431D"/>
    <w:rsid w:val="006A0735"/>
    <w:rsid w:val="006A5783"/>
    <w:rsid w:val="006A64C8"/>
    <w:rsid w:val="006A6D3C"/>
    <w:rsid w:val="006A71E4"/>
    <w:rsid w:val="006C753F"/>
    <w:rsid w:val="006D0172"/>
    <w:rsid w:val="006D54DD"/>
    <w:rsid w:val="006D592F"/>
    <w:rsid w:val="006E268B"/>
    <w:rsid w:val="006F330F"/>
    <w:rsid w:val="006F524E"/>
    <w:rsid w:val="007055EA"/>
    <w:rsid w:val="007220D8"/>
    <w:rsid w:val="00727529"/>
    <w:rsid w:val="0073453D"/>
    <w:rsid w:val="007355A5"/>
    <w:rsid w:val="007407F6"/>
    <w:rsid w:val="00743C3A"/>
    <w:rsid w:val="007462FA"/>
    <w:rsid w:val="007551D5"/>
    <w:rsid w:val="007554C8"/>
    <w:rsid w:val="00764FB1"/>
    <w:rsid w:val="00772A75"/>
    <w:rsid w:val="00776138"/>
    <w:rsid w:val="00780180"/>
    <w:rsid w:val="00783353"/>
    <w:rsid w:val="007A1418"/>
    <w:rsid w:val="007B2459"/>
    <w:rsid w:val="007B64A6"/>
    <w:rsid w:val="007C08A0"/>
    <w:rsid w:val="007C5AFD"/>
    <w:rsid w:val="007D2E78"/>
    <w:rsid w:val="007E2E3E"/>
    <w:rsid w:val="00801611"/>
    <w:rsid w:val="00802736"/>
    <w:rsid w:val="00802747"/>
    <w:rsid w:val="00802850"/>
    <w:rsid w:val="00804AFB"/>
    <w:rsid w:val="00822C6E"/>
    <w:rsid w:val="00826F39"/>
    <w:rsid w:val="00834552"/>
    <w:rsid w:val="00836B75"/>
    <w:rsid w:val="00841679"/>
    <w:rsid w:val="00842BB4"/>
    <w:rsid w:val="00845162"/>
    <w:rsid w:val="008578A7"/>
    <w:rsid w:val="00860395"/>
    <w:rsid w:val="00864702"/>
    <w:rsid w:val="00876420"/>
    <w:rsid w:val="008818D8"/>
    <w:rsid w:val="008825ED"/>
    <w:rsid w:val="0089074B"/>
    <w:rsid w:val="00894CC6"/>
    <w:rsid w:val="008B5F67"/>
    <w:rsid w:val="008B7A2F"/>
    <w:rsid w:val="008C008A"/>
    <w:rsid w:val="008C31F8"/>
    <w:rsid w:val="008C7659"/>
    <w:rsid w:val="008D78D7"/>
    <w:rsid w:val="008F1282"/>
    <w:rsid w:val="008F1D6A"/>
    <w:rsid w:val="008F67B4"/>
    <w:rsid w:val="008F72C4"/>
    <w:rsid w:val="00906105"/>
    <w:rsid w:val="00907EA8"/>
    <w:rsid w:val="00932198"/>
    <w:rsid w:val="00935630"/>
    <w:rsid w:val="00946D93"/>
    <w:rsid w:val="00947220"/>
    <w:rsid w:val="00955F7C"/>
    <w:rsid w:val="00960BB4"/>
    <w:rsid w:val="00967380"/>
    <w:rsid w:val="009831E3"/>
    <w:rsid w:val="00983788"/>
    <w:rsid w:val="00994D4D"/>
    <w:rsid w:val="009A5DF7"/>
    <w:rsid w:val="009B1109"/>
    <w:rsid w:val="009B234C"/>
    <w:rsid w:val="009B494F"/>
    <w:rsid w:val="009B7E79"/>
    <w:rsid w:val="009C4E55"/>
    <w:rsid w:val="009D7BC8"/>
    <w:rsid w:val="00A03F1C"/>
    <w:rsid w:val="00A10610"/>
    <w:rsid w:val="00A111B4"/>
    <w:rsid w:val="00A17361"/>
    <w:rsid w:val="00A22CD9"/>
    <w:rsid w:val="00A45AFB"/>
    <w:rsid w:val="00A4796D"/>
    <w:rsid w:val="00A57A62"/>
    <w:rsid w:val="00A57EA6"/>
    <w:rsid w:val="00A708FD"/>
    <w:rsid w:val="00A825DC"/>
    <w:rsid w:val="00A837D6"/>
    <w:rsid w:val="00A908D8"/>
    <w:rsid w:val="00A93CDE"/>
    <w:rsid w:val="00A9602B"/>
    <w:rsid w:val="00AA2D76"/>
    <w:rsid w:val="00AA6CE2"/>
    <w:rsid w:val="00AB051E"/>
    <w:rsid w:val="00AB3033"/>
    <w:rsid w:val="00AB58B0"/>
    <w:rsid w:val="00AC69C2"/>
    <w:rsid w:val="00AF7018"/>
    <w:rsid w:val="00B07E6B"/>
    <w:rsid w:val="00B11686"/>
    <w:rsid w:val="00B1193E"/>
    <w:rsid w:val="00B13B43"/>
    <w:rsid w:val="00B21509"/>
    <w:rsid w:val="00B23218"/>
    <w:rsid w:val="00B313BA"/>
    <w:rsid w:val="00B436D9"/>
    <w:rsid w:val="00B53381"/>
    <w:rsid w:val="00B55288"/>
    <w:rsid w:val="00B56DA5"/>
    <w:rsid w:val="00B701D8"/>
    <w:rsid w:val="00B71AFF"/>
    <w:rsid w:val="00B856BD"/>
    <w:rsid w:val="00B96E9C"/>
    <w:rsid w:val="00BA1A92"/>
    <w:rsid w:val="00BA7B0D"/>
    <w:rsid w:val="00BC757C"/>
    <w:rsid w:val="00BD401A"/>
    <w:rsid w:val="00BE0C65"/>
    <w:rsid w:val="00BE5E78"/>
    <w:rsid w:val="00BF1EF4"/>
    <w:rsid w:val="00BF7A02"/>
    <w:rsid w:val="00C02D9C"/>
    <w:rsid w:val="00C138F0"/>
    <w:rsid w:val="00C13954"/>
    <w:rsid w:val="00C32A27"/>
    <w:rsid w:val="00C34FA8"/>
    <w:rsid w:val="00C44F39"/>
    <w:rsid w:val="00C55E1E"/>
    <w:rsid w:val="00C563C7"/>
    <w:rsid w:val="00C82A86"/>
    <w:rsid w:val="00C91A43"/>
    <w:rsid w:val="00C975F0"/>
    <w:rsid w:val="00CA18ED"/>
    <w:rsid w:val="00CB066D"/>
    <w:rsid w:val="00CB65F5"/>
    <w:rsid w:val="00CC20C1"/>
    <w:rsid w:val="00CC3937"/>
    <w:rsid w:val="00CD07AD"/>
    <w:rsid w:val="00CD3DCE"/>
    <w:rsid w:val="00CD4BE3"/>
    <w:rsid w:val="00CE24EC"/>
    <w:rsid w:val="00D02A4E"/>
    <w:rsid w:val="00D1729E"/>
    <w:rsid w:val="00D22F2B"/>
    <w:rsid w:val="00D26DBD"/>
    <w:rsid w:val="00D3650B"/>
    <w:rsid w:val="00D6311F"/>
    <w:rsid w:val="00D747E1"/>
    <w:rsid w:val="00D81A70"/>
    <w:rsid w:val="00D826B4"/>
    <w:rsid w:val="00D866D0"/>
    <w:rsid w:val="00D92446"/>
    <w:rsid w:val="00DC1A80"/>
    <w:rsid w:val="00DC5E31"/>
    <w:rsid w:val="00DD2C65"/>
    <w:rsid w:val="00DD450E"/>
    <w:rsid w:val="00DF4096"/>
    <w:rsid w:val="00E05577"/>
    <w:rsid w:val="00E1618B"/>
    <w:rsid w:val="00E3286E"/>
    <w:rsid w:val="00E32D42"/>
    <w:rsid w:val="00E34668"/>
    <w:rsid w:val="00E34D90"/>
    <w:rsid w:val="00E369FC"/>
    <w:rsid w:val="00E46C11"/>
    <w:rsid w:val="00E50A61"/>
    <w:rsid w:val="00E57573"/>
    <w:rsid w:val="00E800D5"/>
    <w:rsid w:val="00E8194F"/>
    <w:rsid w:val="00E84C5B"/>
    <w:rsid w:val="00E933DC"/>
    <w:rsid w:val="00EA1CAB"/>
    <w:rsid w:val="00EA2205"/>
    <w:rsid w:val="00EA6F71"/>
    <w:rsid w:val="00EC4018"/>
    <w:rsid w:val="00ED479F"/>
    <w:rsid w:val="00EE39BE"/>
    <w:rsid w:val="00EF56D2"/>
    <w:rsid w:val="00F04F03"/>
    <w:rsid w:val="00F26148"/>
    <w:rsid w:val="00F333D3"/>
    <w:rsid w:val="00F34732"/>
    <w:rsid w:val="00F4117A"/>
    <w:rsid w:val="00F43981"/>
    <w:rsid w:val="00F47921"/>
    <w:rsid w:val="00F52A4A"/>
    <w:rsid w:val="00F61BB2"/>
    <w:rsid w:val="00F72E79"/>
    <w:rsid w:val="00F751FB"/>
    <w:rsid w:val="00F775E1"/>
    <w:rsid w:val="00F92E83"/>
    <w:rsid w:val="00F97355"/>
    <w:rsid w:val="00FA023B"/>
    <w:rsid w:val="00FA1D2C"/>
    <w:rsid w:val="00FB196C"/>
    <w:rsid w:val="00FC1368"/>
    <w:rsid w:val="00FD31A0"/>
    <w:rsid w:val="00FD710E"/>
    <w:rsid w:val="00FD7623"/>
    <w:rsid w:val="00FE7B0A"/>
    <w:rsid w:val="00FF71FF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0ACEC2"/>
  <w15:docId w15:val="{EB0A8749-B356-45F8-A6A1-2CE66659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BAA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634045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34045"/>
    <w:pPr>
      <w:keepNext/>
      <w:ind w:left="720"/>
      <w:outlineLvl w:val="1"/>
    </w:pPr>
    <w:rPr>
      <w:b/>
      <w:color w:val="00008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4045"/>
    <w:pPr>
      <w:jc w:val="center"/>
    </w:pPr>
    <w:rPr>
      <w:rFonts w:ascii="Helvetica" w:hAnsi="Helvetica"/>
      <w:b/>
      <w:bCs/>
    </w:rPr>
  </w:style>
  <w:style w:type="paragraph" w:styleId="Subtitle">
    <w:name w:val="Subtitle"/>
    <w:basedOn w:val="Normal"/>
    <w:qFormat/>
    <w:rsid w:val="00634045"/>
    <w:pPr>
      <w:jc w:val="center"/>
    </w:pPr>
    <w:rPr>
      <w:rFonts w:ascii="Helvetica" w:hAnsi="Helvetica"/>
      <w:b/>
      <w:caps/>
      <w:sz w:val="16"/>
    </w:rPr>
  </w:style>
  <w:style w:type="paragraph" w:styleId="BodyText">
    <w:name w:val="Body Text"/>
    <w:basedOn w:val="Normal"/>
    <w:rsid w:val="00634045"/>
    <w:rPr>
      <w:rFonts w:ascii="Helvetica" w:hAnsi="Helvetica"/>
      <w:b/>
      <w:sz w:val="16"/>
    </w:rPr>
  </w:style>
  <w:style w:type="paragraph" w:styleId="Header">
    <w:name w:val="header"/>
    <w:basedOn w:val="Normal"/>
    <w:rsid w:val="00634045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Subtitle"/>
    <w:rsid w:val="00634045"/>
    <w:rPr>
      <w:rFonts w:ascii="Arial" w:hAnsi="Arial"/>
      <w:color w:val="000000"/>
    </w:rPr>
  </w:style>
  <w:style w:type="paragraph" w:styleId="Footer">
    <w:name w:val="footer"/>
    <w:basedOn w:val="Normal"/>
    <w:link w:val="FooterChar"/>
    <w:uiPriority w:val="99"/>
    <w:rsid w:val="00634045"/>
    <w:pPr>
      <w:tabs>
        <w:tab w:val="center" w:pos="4320"/>
        <w:tab w:val="right" w:pos="8640"/>
      </w:tabs>
      <w:spacing w:before="280"/>
    </w:pPr>
    <w:rPr>
      <w:sz w:val="12"/>
    </w:rPr>
  </w:style>
  <w:style w:type="paragraph" w:customStyle="1" w:styleId="LHDA">
    <w:name w:val="LHDA"/>
    <w:basedOn w:val="Title"/>
    <w:rsid w:val="00634045"/>
    <w:rPr>
      <w:rFonts w:ascii="Arial" w:hAnsi="Arial"/>
      <w:caps/>
      <w:color w:val="000000"/>
    </w:rPr>
  </w:style>
  <w:style w:type="paragraph" w:styleId="BalloonText">
    <w:name w:val="Balloon Text"/>
    <w:basedOn w:val="Normal"/>
    <w:semiHidden/>
    <w:rsid w:val="00634045"/>
    <w:rPr>
      <w:rFonts w:ascii="Tahoma" w:hAnsi="Tahoma" w:cs="Helvetica"/>
      <w:sz w:val="16"/>
      <w:szCs w:val="16"/>
    </w:rPr>
  </w:style>
  <w:style w:type="paragraph" w:customStyle="1" w:styleId="BlackDODSeal">
    <w:name w:val="BlackDODSeal"/>
    <w:rsid w:val="00634045"/>
    <w:pPr>
      <w:jc w:val="center"/>
    </w:pPr>
    <w:rPr>
      <w:rFonts w:ascii="Arial" w:hAnsi="Arial"/>
      <w:b/>
      <w:caps/>
      <w:color w:val="000000"/>
      <w:sz w:val="22"/>
    </w:rPr>
  </w:style>
  <w:style w:type="paragraph" w:styleId="DocumentMap">
    <w:name w:val="Document Map"/>
    <w:basedOn w:val="Normal"/>
    <w:semiHidden/>
    <w:rsid w:val="00291A9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EE3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0E44CC"/>
    <w:pPr>
      <w:spacing w:after="120" w:line="480" w:lineRule="auto"/>
    </w:pPr>
  </w:style>
  <w:style w:type="paragraph" w:styleId="Caption">
    <w:name w:val="caption"/>
    <w:basedOn w:val="Normal"/>
    <w:next w:val="Normal"/>
    <w:qFormat/>
    <w:rsid w:val="000E44CC"/>
    <w:pPr>
      <w:jc w:val="center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52A4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37DE8"/>
    <w:rPr>
      <w:rFonts w:ascii="Arial" w:hAnsi="Arial"/>
      <w:sz w:val="12"/>
    </w:rPr>
  </w:style>
  <w:style w:type="paragraph" w:customStyle="1" w:styleId="ArmyMemo">
    <w:name w:val="Army Memo"/>
    <w:basedOn w:val="Normal"/>
    <w:rsid w:val="00AB3033"/>
    <w:pPr>
      <w:numPr>
        <w:ilvl w:val="4"/>
        <w:numId w:val="24"/>
      </w:numPr>
    </w:pPr>
    <w:rPr>
      <w:rFonts w:ascii="Times New Roman" w:hAnsi="Times New Roman"/>
      <w:sz w:val="24"/>
      <w:szCs w:val="24"/>
    </w:rPr>
  </w:style>
  <w:style w:type="paragraph" w:customStyle="1" w:styleId="ArmyMemoPara">
    <w:name w:val="Army Memo Para"/>
    <w:basedOn w:val="ArmyMemo"/>
    <w:rsid w:val="00AB3033"/>
    <w:pPr>
      <w:numPr>
        <w:ilvl w:val="0"/>
      </w:numPr>
      <w:spacing w:before="240"/>
    </w:pPr>
  </w:style>
  <w:style w:type="character" w:styleId="Hyperlink">
    <w:name w:val="Hyperlink"/>
    <w:basedOn w:val="DefaultParagraphFont"/>
    <w:unhideWhenUsed/>
    <w:rsid w:val="008C31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E18E1A207BC48ACCB5D509EF043F2" ma:contentTypeVersion="1" ma:contentTypeDescription="Create a new document." ma:contentTypeScope="" ma:versionID="f2992d10eedbc5ff3f11a2bc7cf933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DF363-2BAF-48E2-947D-37608F67CA5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09BFB40-F038-4928-AF59-D45FF0369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EA7C6E-7028-49D4-9F46-CBF8CF8E7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30E36A-6DDB-47DF-8C03-5627038FE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2</TotalTime>
  <Pages>1</Pages>
  <Words>102</Words>
  <Characters>520</Characters>
  <Application>Microsoft Office Word</Application>
  <DocSecurity>0</DocSecurity>
  <Lines>27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the Army Letterhead</vt:lpstr>
    </vt:vector>
  </TitlesOfParts>
  <Company>United States Army Publishing Agency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the Army Letterhead</dc:title>
  <dc:creator>gary.r.chapman</dc:creator>
  <cp:keywords>DA Letterhead Template</cp:keywords>
  <cp:lastModifiedBy>Nicholas Harrell</cp:lastModifiedBy>
  <cp:revision>3</cp:revision>
  <cp:lastPrinted>2013-04-11T13:51:00Z</cp:lastPrinted>
  <dcterms:created xsi:type="dcterms:W3CDTF">2025-04-02T21:53:00Z</dcterms:created>
  <dcterms:modified xsi:type="dcterms:W3CDTF">2025-04-03T13:28:00Z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c68ed8859e450b493699d7d97365bb2dee618dda3928bb51b66d7152c736b6d6</vt:lpwstr>
  </property>
  <property fmtid="{D5CDD505-2E9C-101B-9397-08002B2CF9AE}" pid="3" name="MSIP_Label_f7606f69-b0ae-4874-be30-7d43a3c7be10_Enabled">
    <vt:lpwstr>true</vt:lpwstr>
  </property>
  <property fmtid="{D5CDD505-2E9C-101B-9397-08002B2CF9AE}" pid="4" name="MSIP_Label_f7606f69-b0ae-4874-be30-7d43a3c7be10_SetDate">
    <vt:lpwstr>2025-04-02T17:38:11Z</vt:lpwstr>
  </property>
  <property fmtid="{D5CDD505-2E9C-101B-9397-08002B2CF9AE}" pid="5" name="MSIP_Label_f7606f69-b0ae-4874-be30-7d43a3c7be10_Method">
    <vt:lpwstr>Standard</vt:lpwstr>
  </property>
  <property fmtid="{D5CDD505-2E9C-101B-9397-08002B2CF9AE}" pid="6" name="MSIP_Label_f7606f69-b0ae-4874-be30-7d43a3c7be10_Name">
    <vt:lpwstr>defa4170-0d19-0005-0001-bc88714345d2</vt:lpwstr>
  </property>
  <property fmtid="{D5CDD505-2E9C-101B-9397-08002B2CF9AE}" pid="7" name="MSIP_Label_f7606f69-b0ae-4874-be30-7d43a3c7be10_SiteId">
    <vt:lpwstr>4130bd39-7c53-419c-b1e5-8758d6d63f21</vt:lpwstr>
  </property>
  <property fmtid="{D5CDD505-2E9C-101B-9397-08002B2CF9AE}" pid="8" name="MSIP_Label_f7606f69-b0ae-4874-be30-7d43a3c7be10_ActionId">
    <vt:lpwstr>0c43b97c-bc50-4bef-876b-488dcddd0212</vt:lpwstr>
  </property>
  <property fmtid="{D5CDD505-2E9C-101B-9397-08002B2CF9AE}" pid="9" name="MSIP_Label_f7606f69-b0ae-4874-be30-7d43a3c7be10_ContentBits">
    <vt:lpwstr>0</vt:lpwstr>
  </property>
  <property fmtid="{D5CDD505-2E9C-101B-9397-08002B2CF9AE}" pid="10" name="MSIP_Label_f7606f69-b0ae-4874-be30-7d43a3c7be10_Tag">
    <vt:lpwstr>10, 3, 0, 1</vt:lpwstr>
  </property>
</Properties>
</file>